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E7AF" w14:textId="77777777" w:rsidR="00D46662" w:rsidRPr="00FF2CF5" w:rsidRDefault="00373930" w:rsidP="00FF2CF5">
      <w:pPr>
        <w:spacing w:before="120" w:after="120" w:line="276" w:lineRule="auto"/>
        <w:rPr>
          <w:b/>
          <w:bCs/>
          <w:color w:val="244061" w:themeColor="accent1" w:themeShade="80"/>
          <w:sz w:val="36"/>
          <w:szCs w:val="36"/>
        </w:rPr>
      </w:pPr>
      <w:r w:rsidRPr="00F61194">
        <w:rPr>
          <w:b/>
          <w:bCs/>
          <w:color w:val="244061" w:themeColor="accent1" w:themeShade="80"/>
          <w:sz w:val="36"/>
          <w:szCs w:val="36"/>
        </w:rPr>
        <w:t>Overview</w:t>
      </w:r>
    </w:p>
    <w:p w14:paraId="32BF0828" w14:textId="2B3740D4" w:rsidR="00192CB3" w:rsidRPr="00D83C85" w:rsidRDefault="00B26C58" w:rsidP="00FF2CF5">
      <w:pPr>
        <w:spacing w:before="120" w:after="120" w:line="276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This document was created to track the </w:t>
      </w:r>
      <w:r w:rsidR="00613CFE">
        <w:rPr>
          <w:sz w:val="24"/>
          <w:szCs w:val="24"/>
        </w:rPr>
        <w:t>CrowdStrike outage on Friday, July 19, 2024</w:t>
      </w:r>
      <w:r w:rsidR="00192CB3" w:rsidRPr="00D83C85">
        <w:rPr>
          <w:sz w:val="24"/>
          <w:szCs w:val="24"/>
        </w:rPr>
        <w:t>.</w:t>
      </w:r>
      <w:r w:rsidR="00741E0A">
        <w:rPr>
          <w:sz w:val="24"/>
          <w:szCs w:val="24"/>
        </w:rPr>
        <w:t xml:space="preserve"> At </w:t>
      </w:r>
      <w:r w:rsidR="00C4678B">
        <w:rPr>
          <w:sz w:val="24"/>
          <w:szCs w:val="24"/>
        </w:rPr>
        <w:t xml:space="preserve">approximately 5:59 am that morning, Jerusalem Layew (Juju) alerted the team that </w:t>
      </w:r>
      <w:proofErr w:type="spellStart"/>
      <w:r w:rsidR="00C4678B">
        <w:rPr>
          <w:sz w:val="24"/>
          <w:szCs w:val="24"/>
        </w:rPr>
        <w:t>Cyberark</w:t>
      </w:r>
      <w:proofErr w:type="spellEnd"/>
      <w:r w:rsidR="00C4678B">
        <w:rPr>
          <w:sz w:val="24"/>
          <w:szCs w:val="24"/>
        </w:rPr>
        <w:t xml:space="preserve"> </w:t>
      </w:r>
      <w:r w:rsidR="00CF0593">
        <w:rPr>
          <w:sz w:val="24"/>
          <w:szCs w:val="24"/>
        </w:rPr>
        <w:t xml:space="preserve">was down. Twenty-three minutes later, at 6:22 am, the </w:t>
      </w:r>
      <w:r w:rsidR="00ED1766">
        <w:rPr>
          <w:sz w:val="24"/>
          <w:szCs w:val="24"/>
        </w:rPr>
        <w:t xml:space="preserve">outage was identified as affecting Windows OS machines across the agency. </w:t>
      </w:r>
    </w:p>
    <w:p w14:paraId="65A8A95E" w14:textId="7839ED7A" w:rsidR="0086431D" w:rsidRPr="00E94299" w:rsidRDefault="005D4F46" w:rsidP="00FF2CF5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Symptoms</w:t>
      </w:r>
    </w:p>
    <w:p w14:paraId="7D0DF26F" w14:textId="77777777" w:rsidR="005D4F46" w:rsidRDefault="00E416C7" w:rsidP="005D4F46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sz w:val="24"/>
          <w:szCs w:val="24"/>
        </w:rPr>
        <w:t>Language.</w:t>
      </w:r>
      <w:r w:rsidR="005D4F46" w:rsidRPr="005D4F46">
        <w:rPr>
          <w:rFonts w:eastAsia="Times New Roman" w:cs="Times New Roman"/>
          <w:color w:val="244061" w:themeColor="accent1" w:themeShade="80"/>
          <w:sz w:val="32"/>
          <w:szCs w:val="32"/>
        </w:rPr>
        <w:t xml:space="preserve"> </w:t>
      </w:r>
    </w:p>
    <w:p w14:paraId="013207E4" w14:textId="33EAA53C" w:rsidR="005D4F46" w:rsidRPr="00E94299" w:rsidRDefault="005D4F46" w:rsidP="005D4F46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 xml:space="preserve">Affected </w:t>
      </w:r>
      <w:r w:rsidR="009F1870">
        <w:rPr>
          <w:rFonts w:eastAsia="Times New Roman" w:cs="Times New Roman"/>
          <w:color w:val="244061" w:themeColor="accent1" w:themeShade="80"/>
          <w:sz w:val="32"/>
          <w:szCs w:val="32"/>
        </w:rPr>
        <w:t>System</w:t>
      </w:r>
      <w:r>
        <w:rPr>
          <w:rFonts w:eastAsia="Times New Roman" w:cs="Times New Roman"/>
          <w:color w:val="244061" w:themeColor="accent1" w:themeShade="80"/>
          <w:sz w:val="32"/>
          <w:szCs w:val="32"/>
        </w:rPr>
        <w:t>s</w:t>
      </w:r>
    </w:p>
    <w:p w14:paraId="7765615C" w14:textId="32C2A9F3" w:rsidR="005D4F46" w:rsidRDefault="00C75E6D" w:rsidP="005D4F46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All CFPB devices </w:t>
      </w:r>
    </w:p>
    <w:p w14:paraId="7D509196" w14:textId="3A654AD3" w:rsidR="009F1870" w:rsidRPr="00E94299" w:rsidRDefault="009F1870" w:rsidP="009F1870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Affected User</w:t>
      </w:r>
      <w:r>
        <w:rPr>
          <w:rFonts w:eastAsia="Times New Roman" w:cs="Times New Roman"/>
          <w:color w:val="244061" w:themeColor="accent1" w:themeShade="80"/>
          <w:sz w:val="32"/>
          <w:szCs w:val="32"/>
        </w:rPr>
        <w:t>s</w:t>
      </w:r>
    </w:p>
    <w:p w14:paraId="0DA7E6DE" w14:textId="4FB3AA2C" w:rsidR="009F1870" w:rsidRPr="009F1870" w:rsidRDefault="009F1870" w:rsidP="005D4F46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Language.</w:t>
      </w:r>
    </w:p>
    <w:p w14:paraId="2A6FE050" w14:textId="0F8FB8AB" w:rsidR="009F1870" w:rsidRPr="00E94299" w:rsidRDefault="009F1870" w:rsidP="009F1870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Troubleshooting Efforts</w:t>
      </w:r>
    </w:p>
    <w:p w14:paraId="20FD37FD" w14:textId="77777777" w:rsidR="009F1870" w:rsidRPr="000B763F" w:rsidRDefault="009F1870" w:rsidP="009F1870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Language.</w:t>
      </w:r>
    </w:p>
    <w:p w14:paraId="48A1452D" w14:textId="4AFCCDAC" w:rsidR="009F1870" w:rsidRPr="00E94299" w:rsidRDefault="009F1870" w:rsidP="009F1870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t>Resolution</w:t>
      </w:r>
    </w:p>
    <w:p w14:paraId="6DE7A6F0" w14:textId="77777777" w:rsidR="009F1870" w:rsidRPr="000B763F" w:rsidRDefault="009F1870" w:rsidP="009F1870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Language.</w:t>
      </w:r>
    </w:p>
    <w:p w14:paraId="7EEFD0C8" w14:textId="77777777" w:rsidR="005D4F46" w:rsidRPr="000B763F" w:rsidRDefault="005D4F46" w:rsidP="005D4F46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655E4" w14:textId="0754F4B9" w:rsidR="000B763F" w:rsidRPr="000B763F" w:rsidRDefault="000B763F" w:rsidP="00E94299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B763F" w:rsidRPr="000B763F" w:rsidSect="007762D1">
      <w:headerReference w:type="default" r:id="rId12"/>
      <w:footerReference w:type="default" r:id="rId13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E4F7" w14:textId="77777777" w:rsidR="00627769" w:rsidRDefault="00627769" w:rsidP="006F502D">
      <w:r>
        <w:separator/>
      </w:r>
    </w:p>
  </w:endnote>
  <w:endnote w:type="continuationSeparator" w:id="0">
    <w:p w14:paraId="6EE84947" w14:textId="77777777" w:rsidR="00627769" w:rsidRDefault="00627769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74AF" w14:textId="77777777" w:rsidR="0021299E" w:rsidRPr="006E5D06" w:rsidRDefault="00000000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140DD2">
          <w:rPr>
            <w:noProof/>
            <w:sz w:val="18"/>
          </w:rPr>
          <w:t>7/22/24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7F1E" w14:textId="77777777" w:rsidR="00627769" w:rsidRDefault="00627769" w:rsidP="006F502D">
      <w:r>
        <w:separator/>
      </w:r>
    </w:p>
  </w:footnote>
  <w:footnote w:type="continuationSeparator" w:id="0">
    <w:p w14:paraId="3A289948" w14:textId="77777777" w:rsidR="00627769" w:rsidRDefault="00627769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6889" w14:textId="4B7659A6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75A581F2" wp14:editId="6977155A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A1729F" w:rsidRPr="00A1729F">
      <w:rPr>
        <w:sz w:val="18"/>
        <w:szCs w:val="18"/>
      </w:rPr>
      <w:t>ServiceDesk</w:t>
    </w:r>
    <w:r w:rsidR="00A1729F" w:rsidRPr="00A1729F">
      <w:rPr>
        <w:sz w:val="18"/>
        <w:szCs w:val="18"/>
      </w:rPr>
      <w:t xml:space="preserve"> </w:t>
    </w:r>
    <w:r w:rsidR="00A1729F" w:rsidRPr="00A1729F">
      <w:rPr>
        <w:sz w:val="18"/>
        <w:szCs w:val="18"/>
      </w:rPr>
      <w:t>CrowdStrike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24"/>
  </w:num>
  <w:num w:numId="3" w16cid:durableId="1209032841">
    <w:abstractNumId w:val="20"/>
  </w:num>
  <w:num w:numId="4" w16cid:durableId="1357929816">
    <w:abstractNumId w:val="21"/>
  </w:num>
  <w:num w:numId="5" w16cid:durableId="1461068391">
    <w:abstractNumId w:val="15"/>
  </w:num>
  <w:num w:numId="6" w16cid:durableId="535198698">
    <w:abstractNumId w:val="14"/>
  </w:num>
  <w:num w:numId="7" w16cid:durableId="1881284642">
    <w:abstractNumId w:val="17"/>
  </w:num>
  <w:num w:numId="8" w16cid:durableId="1305698129">
    <w:abstractNumId w:val="22"/>
  </w:num>
  <w:num w:numId="9" w16cid:durableId="251088117">
    <w:abstractNumId w:val="10"/>
  </w:num>
  <w:num w:numId="10" w16cid:durableId="1036392554">
    <w:abstractNumId w:val="25"/>
  </w:num>
  <w:num w:numId="11" w16cid:durableId="1146583357">
    <w:abstractNumId w:val="2"/>
  </w:num>
  <w:num w:numId="12" w16cid:durableId="1016008051">
    <w:abstractNumId w:val="4"/>
  </w:num>
  <w:num w:numId="13" w16cid:durableId="463814839">
    <w:abstractNumId w:val="30"/>
  </w:num>
  <w:num w:numId="14" w16cid:durableId="1837191090">
    <w:abstractNumId w:val="12"/>
  </w:num>
  <w:num w:numId="15" w16cid:durableId="368267357">
    <w:abstractNumId w:val="13"/>
  </w:num>
  <w:num w:numId="16" w16cid:durableId="693968803">
    <w:abstractNumId w:val="31"/>
  </w:num>
  <w:num w:numId="17" w16cid:durableId="1011642602">
    <w:abstractNumId w:val="8"/>
  </w:num>
  <w:num w:numId="18" w16cid:durableId="519200910">
    <w:abstractNumId w:val="26"/>
  </w:num>
  <w:num w:numId="19" w16cid:durableId="2090498669">
    <w:abstractNumId w:val="9"/>
  </w:num>
  <w:num w:numId="20" w16cid:durableId="731586487">
    <w:abstractNumId w:val="27"/>
  </w:num>
  <w:num w:numId="21" w16cid:durableId="231815063">
    <w:abstractNumId w:val="23"/>
  </w:num>
  <w:num w:numId="22" w16cid:durableId="2095012912">
    <w:abstractNumId w:val="18"/>
  </w:num>
  <w:num w:numId="23" w16cid:durableId="1445340434">
    <w:abstractNumId w:val="5"/>
  </w:num>
  <w:num w:numId="24" w16cid:durableId="1349333367">
    <w:abstractNumId w:val="29"/>
  </w:num>
  <w:num w:numId="25" w16cid:durableId="496966807">
    <w:abstractNumId w:val="7"/>
  </w:num>
  <w:num w:numId="26" w16cid:durableId="2083024847">
    <w:abstractNumId w:val="11"/>
  </w:num>
  <w:num w:numId="27" w16cid:durableId="1848589874">
    <w:abstractNumId w:val="19"/>
  </w:num>
  <w:num w:numId="28" w16cid:durableId="843203679">
    <w:abstractNumId w:val="0"/>
  </w:num>
  <w:num w:numId="29" w16cid:durableId="982930739">
    <w:abstractNumId w:val="3"/>
  </w:num>
  <w:num w:numId="30" w16cid:durableId="1349865934">
    <w:abstractNumId w:val="16"/>
  </w:num>
  <w:num w:numId="31" w16cid:durableId="733158601">
    <w:abstractNumId w:val="32"/>
  </w:num>
  <w:num w:numId="32" w16cid:durableId="1478451388">
    <w:abstractNumId w:val="28"/>
  </w:num>
  <w:num w:numId="33" w16cid:durableId="61436348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D2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0DD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70B08"/>
    <w:rsid w:val="00270D70"/>
    <w:rsid w:val="00271334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71C9"/>
    <w:rsid w:val="003208F2"/>
    <w:rsid w:val="00320FAB"/>
    <w:rsid w:val="00322533"/>
    <w:rsid w:val="00323E72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B419B"/>
    <w:rsid w:val="003B58EB"/>
    <w:rsid w:val="003B6ADF"/>
    <w:rsid w:val="003B76FC"/>
    <w:rsid w:val="003B7B4F"/>
    <w:rsid w:val="003C0E16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D1167"/>
    <w:rsid w:val="004D17C6"/>
    <w:rsid w:val="004D47C3"/>
    <w:rsid w:val="004D590B"/>
    <w:rsid w:val="004D68D8"/>
    <w:rsid w:val="004D7C52"/>
    <w:rsid w:val="004E094E"/>
    <w:rsid w:val="004E214E"/>
    <w:rsid w:val="004E4884"/>
    <w:rsid w:val="004F789D"/>
    <w:rsid w:val="004F7ABD"/>
    <w:rsid w:val="0050066B"/>
    <w:rsid w:val="005013E3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4F46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3CFE"/>
    <w:rsid w:val="00616399"/>
    <w:rsid w:val="0062776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1E0A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CF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1870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1729F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6376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26C58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4678B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5E6D"/>
    <w:rsid w:val="00C76D61"/>
    <w:rsid w:val="00C76E3D"/>
    <w:rsid w:val="00C80A8A"/>
    <w:rsid w:val="00C8204E"/>
    <w:rsid w:val="00C8301A"/>
    <w:rsid w:val="00C83954"/>
    <w:rsid w:val="00C91457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0593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1766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98256"/>
  <w15:docId w15:val="{F140A0D5-9102-49EC-80C5-A18E2023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Template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11</cp:revision>
  <cp:lastPrinted>2023-10-18T14:54:00Z</cp:lastPrinted>
  <dcterms:created xsi:type="dcterms:W3CDTF">2024-07-22T19:14:00Z</dcterms:created>
  <dcterms:modified xsi:type="dcterms:W3CDTF">2024-07-22T19:30:00Z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